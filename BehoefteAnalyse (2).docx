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5A103E6" w14:textId="77777777" w:rsidR="007A68DD" w:rsidRDefault="007A68DD"/>
        <w:p w14:paraId="1D1F6373" w14:textId="77777777" w:rsidR="007A68DD" w:rsidRDefault="00EB4C8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6DCCB" wp14:editId="3C21284B">
                    <wp:simplePos x="0" y="0"/>
                    <wp:positionH relativeFrom="margin">
                      <wp:posOffset>-441325</wp:posOffset>
                    </wp:positionH>
                    <wp:positionV relativeFrom="page">
                      <wp:posOffset>8072755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DD9433" w14:textId="3F7029B1" w:rsidR="00932F97" w:rsidRPr="00953455" w:rsidRDefault="00932F97" w:rsidP="00EB4C8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5345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Javascript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RekenToets</w:t>
                                    </w:r>
                                  </w:p>
                                </w:sdtContent>
                              </w:sdt>
                              <w:p w14:paraId="26B805AD" w14:textId="4EC3B7D6" w:rsidR="00932F97" w:rsidRDefault="00932F97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Naam</w:t>
                                </w:r>
                                <w:r w:rsidR="00534E46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:Ozan Can Kumcu</w:t>
                                </w:r>
                              </w:p>
                              <w:p w14:paraId="02AAF2E9" w14:textId="60292D34" w:rsidR="00932F97" w:rsidRPr="00222411" w:rsidRDefault="00932F97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733578E8" w14:textId="77777777" w:rsidR="00932F97" w:rsidRPr="00222411" w:rsidRDefault="00932F97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Klant: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656C5930" w14:textId="77777777" w:rsidR="00932F97" w:rsidRPr="00222411" w:rsidRDefault="00932F97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08A66F6A" w14:textId="655325D8" w:rsidR="00932F97" w:rsidRPr="002132BE" w:rsidRDefault="00932F97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10-9-2020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6DC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34.75pt;margin-top:635.65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DD9433" w14:textId="3F7029B1" w:rsidR="00932F97" w:rsidRPr="00953455" w:rsidRDefault="00932F97" w:rsidP="00EB4C8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5345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Javascript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RekenToets</w:t>
                              </w:r>
                            </w:p>
                          </w:sdtContent>
                        </w:sdt>
                        <w:p w14:paraId="26B805AD" w14:textId="4EC3B7D6" w:rsidR="00932F97" w:rsidRDefault="00932F97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Naam</w:t>
                          </w:r>
                          <w:r w:rsidR="00534E46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:Ozan Can Kumcu</w:t>
                          </w:r>
                        </w:p>
                        <w:p w14:paraId="02AAF2E9" w14:textId="60292D34" w:rsidR="00932F97" w:rsidRPr="00222411" w:rsidRDefault="00932F97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 2020</w:t>
                          </w:r>
                        </w:p>
                        <w:p w14:paraId="733578E8" w14:textId="77777777" w:rsidR="00932F97" w:rsidRPr="00222411" w:rsidRDefault="00932F97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Klant: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</w:p>
                        <w:p w14:paraId="656C5930" w14:textId="77777777" w:rsidR="00932F97" w:rsidRPr="00222411" w:rsidRDefault="00932F97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08A66F6A" w14:textId="655325D8" w:rsidR="00932F97" w:rsidRPr="002132BE" w:rsidRDefault="00932F97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10-9-2020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3A933" wp14:editId="104EEF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131D89" w14:textId="77777777" w:rsidR="00932F97" w:rsidRDefault="009F152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32F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Behoefteanalyse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3A933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131D89" w14:textId="77777777" w:rsidR="00932F97" w:rsidRDefault="009F152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32F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Behoefteanalyse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3B8A63" wp14:editId="6A38D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4A12" w14:textId="77777777" w:rsidR="00932F97" w:rsidRDefault="009F152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2F9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932F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32F9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2F9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B8A63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30324A12" w14:textId="77777777" w:rsidR="00932F97" w:rsidRDefault="009F1527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2F9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932F9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32F9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2F9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C9C7A" wp14:editId="303BAC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DB0E94" w14:textId="77777777" w:rsidR="00932F97" w:rsidRDefault="00932F9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C9C7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DB0E94" w14:textId="77777777" w:rsidR="00932F97" w:rsidRDefault="00932F9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508161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704E6" w14:textId="77777777" w:rsidR="00F54C8A" w:rsidRDefault="00F54C8A" w:rsidP="00EB4C8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4502B97B" w14:textId="61282419" w:rsidR="00534E4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6168" w:history="1">
            <w:r w:rsidR="00534E46" w:rsidRPr="0037112A">
              <w:rPr>
                <w:rStyle w:val="Hyperlink"/>
                <w:noProof/>
              </w:rPr>
              <w:t>Inhoud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_Toc50816168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1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14926EC4" w14:textId="05B7072A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69" w:history="1">
            <w:r w:rsidR="00534E46" w:rsidRPr="0037112A">
              <w:rPr>
                <w:rStyle w:val="Hyperlink"/>
                <w:noProof/>
              </w:rPr>
              <w:t>1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Inleiding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_Toc50816169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2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50B008D4" w14:textId="6EC1D2DC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0" w:history="1">
            <w:r w:rsidR="00534E46" w:rsidRPr="0037112A">
              <w:rPr>
                <w:rStyle w:val="Hyperlink"/>
                <w:noProof/>
              </w:rPr>
              <w:t>2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Missie van de klant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_Toc50816170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3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0C4F8CA1" w14:textId="05015567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1" w:history="1">
            <w:r w:rsidR="00534E46" w:rsidRPr="0037112A">
              <w:rPr>
                <w:rStyle w:val="Hyperlink"/>
                <w:noProof/>
              </w:rPr>
              <w:t>3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Huidige situatie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_Toc50816171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3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62D2A745" w14:textId="7EA6BBAE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2" w:history="1">
            <w:r w:rsidR="00534E46" w:rsidRPr="0037112A">
              <w:rPr>
                <w:rStyle w:val="Hyperlink"/>
                <w:noProof/>
              </w:rPr>
              <w:t>4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Gewenste situatie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_Toc50816172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3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4667F767" w14:textId="42DD856B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3" w:history="1">
            <w:r w:rsidR="00534E46" w:rsidRPr="0037112A">
              <w:rPr>
                <w:rStyle w:val="Hyperlink"/>
                <w:noProof/>
              </w:rPr>
              <w:t>5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Het product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_Toc50816173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4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1D8B157E" w14:textId="10EE4626" w:rsidR="00534E46" w:rsidRDefault="009F152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4" w:history="1">
            <w:r w:rsidR="00534E46" w:rsidRPr="0037112A">
              <w:rPr>
                <w:rStyle w:val="Hyperlink"/>
                <w:noProof/>
              </w:rPr>
              <w:t>5.1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Product eisen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_Toc50816174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4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7BC44BE6" w14:textId="20BDB805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5" w:history="1">
            <w:r w:rsidR="00534E46" w:rsidRPr="0037112A">
              <w:rPr>
                <w:rStyle w:val="Hyperlink"/>
                <w:noProof/>
              </w:rPr>
              <w:t>6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Doelgroep(en)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_Toc50816175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4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34A0C18C" w14:textId="2E4601E7" w:rsidR="00534E46" w:rsidRDefault="009F152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816176" w:history="1">
            <w:r w:rsidR="00534E46" w:rsidRPr="0037112A">
              <w:rPr>
                <w:rStyle w:val="Hyperlink"/>
                <w:noProof/>
              </w:rPr>
              <w:t>7</w:t>
            </w:r>
            <w:r w:rsidR="00534E46">
              <w:rPr>
                <w:rFonts w:eastAsiaTheme="minorEastAsia"/>
                <w:noProof/>
                <w:lang w:eastAsia="nl-NL"/>
              </w:rPr>
              <w:tab/>
            </w:r>
            <w:r w:rsidR="00534E46" w:rsidRPr="0037112A">
              <w:rPr>
                <w:rStyle w:val="Hyperlink"/>
                <w:noProof/>
              </w:rPr>
              <w:t>Projectdoelstelling(en)</w:t>
            </w:r>
            <w:r w:rsidR="00534E46">
              <w:rPr>
                <w:noProof/>
                <w:webHidden/>
              </w:rPr>
              <w:tab/>
            </w:r>
            <w:r w:rsidR="00534E46">
              <w:rPr>
                <w:noProof/>
                <w:webHidden/>
              </w:rPr>
              <w:fldChar w:fldCharType="begin"/>
            </w:r>
            <w:r w:rsidR="00534E46">
              <w:rPr>
                <w:noProof/>
                <w:webHidden/>
              </w:rPr>
              <w:instrText xml:space="preserve"> PAGEREF _Toc50816176 \h </w:instrText>
            </w:r>
            <w:r w:rsidR="00534E46">
              <w:rPr>
                <w:noProof/>
                <w:webHidden/>
              </w:rPr>
            </w:r>
            <w:r w:rsidR="00534E46">
              <w:rPr>
                <w:noProof/>
                <w:webHidden/>
              </w:rPr>
              <w:fldChar w:fldCharType="separate"/>
            </w:r>
            <w:r w:rsidR="00534E46">
              <w:rPr>
                <w:noProof/>
                <w:webHidden/>
              </w:rPr>
              <w:t>4</w:t>
            </w:r>
            <w:r w:rsidR="00534E46">
              <w:rPr>
                <w:noProof/>
                <w:webHidden/>
              </w:rPr>
              <w:fldChar w:fldCharType="end"/>
            </w:r>
          </w:hyperlink>
        </w:p>
        <w:p w14:paraId="32DEC29A" w14:textId="162DEF9A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26DC6636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49FE68" w14:textId="2648EAAC" w:rsidR="00F54C8A" w:rsidRDefault="00F54C8A" w:rsidP="00820376">
      <w:pPr>
        <w:pStyle w:val="Kop1"/>
      </w:pPr>
      <w:bookmarkStart w:id="1" w:name="_Toc50816169"/>
      <w:r w:rsidRPr="00222411">
        <w:lastRenderedPageBreak/>
        <w:t>Inleiding</w:t>
      </w:r>
      <w:bookmarkEnd w:id="1"/>
    </w:p>
    <w:p w14:paraId="2F60D5F0" w14:textId="7873250E" w:rsidR="00255595" w:rsidRDefault="00255595" w:rsidP="00255595">
      <w:pPr>
        <w:pStyle w:val="Normaalweb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Ik wil </w:t>
      </w:r>
      <w:r w:rsidRPr="00255595">
        <w:rPr>
          <w:rFonts w:asciiTheme="majorHAnsi" w:hAnsiTheme="majorHAnsi" w:cstheme="majorHAnsi"/>
          <w:color w:val="000000"/>
          <w:sz w:val="27"/>
          <w:szCs w:val="27"/>
        </w:rPr>
        <w:t xml:space="preserve">met dit document in het kort omschrijven wat het project is </w:t>
      </w:r>
      <w:r w:rsidR="00725A3B">
        <w:rPr>
          <w:rFonts w:asciiTheme="majorHAnsi" w:hAnsiTheme="majorHAnsi" w:cstheme="majorHAnsi"/>
          <w:color w:val="000000"/>
          <w:sz w:val="27"/>
          <w:szCs w:val="27"/>
        </w:rPr>
        <w:t>.</w:t>
      </w:r>
      <w:r w:rsidRPr="00255595">
        <w:rPr>
          <w:rFonts w:asciiTheme="majorHAnsi" w:hAnsiTheme="majorHAnsi" w:cstheme="majorHAnsi"/>
          <w:color w:val="000000"/>
          <w:sz w:val="27"/>
          <w:szCs w:val="27"/>
        </w:rPr>
        <w:t xml:space="preserve">Het doel van het project is om een goed runnende 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quiz programma </w:t>
      </w:r>
      <w:r w:rsidRPr="00255595">
        <w:rPr>
          <w:rFonts w:asciiTheme="majorHAnsi" w:hAnsiTheme="majorHAnsi" w:cstheme="majorHAnsi"/>
          <w:color w:val="000000"/>
          <w:sz w:val="27"/>
          <w:szCs w:val="27"/>
        </w:rPr>
        <w:t xml:space="preserve">te maken die voldoet aan de eisen van de klant. </w:t>
      </w:r>
    </w:p>
    <w:p w14:paraId="1C802537" w14:textId="0A34E972" w:rsidR="00255595" w:rsidRPr="00255595" w:rsidRDefault="00255595" w:rsidP="00255595">
      <w:pPr>
        <w:pStyle w:val="Normaalweb"/>
        <w:rPr>
          <w:rFonts w:asciiTheme="majorHAnsi" w:hAnsiTheme="majorHAnsi" w:cstheme="majorHAnsi"/>
          <w:color w:val="000000"/>
          <w:sz w:val="27"/>
          <w:szCs w:val="27"/>
        </w:rPr>
      </w:pPr>
    </w:p>
    <w:p w14:paraId="565F9DAD" w14:textId="5E8BAC60" w:rsidR="00820376" w:rsidRDefault="00820376">
      <w:r>
        <w:br w:type="page"/>
      </w:r>
    </w:p>
    <w:p w14:paraId="7DC629EB" w14:textId="5C6D23F3" w:rsidR="00255595" w:rsidRDefault="00A257DF" w:rsidP="005C685B">
      <w:pPr>
        <w:pStyle w:val="Kop1"/>
      </w:pPr>
      <w:bookmarkStart w:id="2" w:name="_Toc50816170"/>
      <w:r>
        <w:lastRenderedPageBreak/>
        <w:t xml:space="preserve">Missie van de </w:t>
      </w:r>
      <w:r w:rsidR="00056AB7">
        <w:t>k</w:t>
      </w:r>
      <w:r>
        <w:t>lant</w:t>
      </w:r>
      <w:bookmarkEnd w:id="2"/>
    </w:p>
    <w:p w14:paraId="62090169" w14:textId="77777777" w:rsidR="00255595" w:rsidRPr="00255595" w:rsidRDefault="00255595" w:rsidP="00255595"/>
    <w:p w14:paraId="15B9656A" w14:textId="2A8F6B81" w:rsidR="000E4B62" w:rsidRDefault="00255595" w:rsidP="00255595">
      <w:r>
        <w:t xml:space="preserve">Uit het interview met de klant is naar voren gekomen dat de </w:t>
      </w:r>
      <w:r w:rsidR="000E4B62">
        <w:t xml:space="preserve">klant </w:t>
      </w:r>
      <w:r>
        <w:t>voor</w:t>
      </w:r>
      <w:r w:rsidR="000E4B62">
        <w:t xml:space="preserve"> zijn </w:t>
      </w:r>
      <w:r>
        <w:t xml:space="preserve"> leerlingen online rekentoets wil de maken</w:t>
      </w:r>
      <w:r w:rsidR="000E4B62">
        <w:t xml:space="preserve"> zo dat ze</w:t>
      </w:r>
      <w:r w:rsidR="00B03176">
        <w:t xml:space="preserve"> niet extra tijd kost om te controleren</w:t>
      </w:r>
      <w:r w:rsidR="000E4B62">
        <w:t>. Zij vraag</w:t>
      </w:r>
      <w:r w:rsidR="00BB358D">
        <w:t xml:space="preserve"> dus </w:t>
      </w:r>
      <w:r w:rsidR="000E4B62">
        <w:t xml:space="preserve"> aan ons of </w:t>
      </w:r>
      <w:r w:rsidR="00725A3B">
        <w:t xml:space="preserve">wij </w:t>
      </w:r>
      <w:r w:rsidR="000E4B62">
        <w:t>een online rekentoets kunnen maken .</w:t>
      </w:r>
    </w:p>
    <w:p w14:paraId="487BCDB9" w14:textId="6FDB62DC" w:rsidR="00577FCB" w:rsidRPr="004C1F7C" w:rsidRDefault="00BB358D">
      <w:r>
        <w:t>De missie van de klant is dat zijn werk makkelijker</w:t>
      </w:r>
      <w:r w:rsidR="0018230A">
        <w:t xml:space="preserve"> wordt</w:t>
      </w:r>
      <w:r w:rsidR="00B03176">
        <w:t>.</w:t>
      </w:r>
    </w:p>
    <w:p w14:paraId="32753E0C" w14:textId="12B2F973" w:rsidR="00A257DF" w:rsidRDefault="00A257DF" w:rsidP="00222411">
      <w:pPr>
        <w:pStyle w:val="Kop1"/>
      </w:pPr>
      <w:bookmarkStart w:id="3" w:name="_Toc50816171"/>
      <w:r>
        <w:t xml:space="preserve">Huidige </w:t>
      </w:r>
      <w:r w:rsidR="00056AB7">
        <w:t>s</w:t>
      </w:r>
      <w:r>
        <w:t>ituatie</w:t>
      </w:r>
      <w:bookmarkEnd w:id="3"/>
    </w:p>
    <w:p w14:paraId="458C6CB4" w14:textId="5B277B45" w:rsidR="00DE5AC7" w:rsidRDefault="00C5745F" w:rsidP="00952615">
      <w:r>
        <w:t xml:space="preserve">De klant is een </w:t>
      </w:r>
      <w:r w:rsidR="00F17696">
        <w:t>docent</w:t>
      </w:r>
      <w:r>
        <w:t xml:space="preserve"> </w:t>
      </w:r>
      <w:r w:rsidR="00F17696">
        <w:t>,zij besteed veel tijd aan controleren van</w:t>
      </w:r>
      <w:r w:rsidR="0018230A">
        <w:t xml:space="preserve"> toets </w:t>
      </w:r>
      <w:r w:rsidR="00F17696">
        <w:t xml:space="preserve"> daarom bedacht</w:t>
      </w:r>
      <w:r w:rsidR="00952615">
        <w:t xml:space="preserve"> ze </w:t>
      </w:r>
      <w:r w:rsidR="00F17696">
        <w:t xml:space="preserve"> een </w:t>
      </w:r>
      <w:r w:rsidR="00952615">
        <w:t xml:space="preserve">oplossing </w:t>
      </w:r>
      <w:r w:rsidR="00F17696">
        <w:t xml:space="preserve"> en </w:t>
      </w:r>
      <w:r w:rsidR="00952615">
        <w:t xml:space="preserve">dat was </w:t>
      </w:r>
      <w:r w:rsidR="00F17696">
        <w:t xml:space="preserve"> de reken toets online maken zo dat het niet veel tijd kost om antwoorden te </w:t>
      </w:r>
      <w:r w:rsidR="00952615">
        <w:t>controleren</w:t>
      </w:r>
      <w:r w:rsidR="00F17696">
        <w:t xml:space="preserve">  </w:t>
      </w:r>
      <w:bookmarkStart w:id="4" w:name="_GoBack"/>
      <w:bookmarkEnd w:id="4"/>
    </w:p>
    <w:p w14:paraId="401FA60F" w14:textId="77777777" w:rsidR="00577FCB" w:rsidRPr="00DE5AC7" w:rsidRDefault="00577FCB"/>
    <w:p w14:paraId="0A6B7760" w14:textId="77777777" w:rsidR="00A257DF" w:rsidRDefault="00A257DF" w:rsidP="00222411">
      <w:pPr>
        <w:pStyle w:val="Kop1"/>
      </w:pPr>
      <w:bookmarkStart w:id="5" w:name="_Toc50816172"/>
      <w:r>
        <w:t xml:space="preserve">Gewenste </w:t>
      </w:r>
      <w:r w:rsidR="00056AB7">
        <w:t>s</w:t>
      </w:r>
      <w:r>
        <w:t>ituatie</w:t>
      </w:r>
      <w:bookmarkEnd w:id="5"/>
    </w:p>
    <w:p w14:paraId="2EF94293" w14:textId="5D18B1A4" w:rsidR="00A257DF" w:rsidRDefault="00DE5AC7">
      <w:r>
        <w:t xml:space="preserve">De klant wil af van het pen en papier gebruik </w:t>
      </w:r>
      <w:r w:rsidR="00F22156">
        <w:t xml:space="preserve">en controleren van toets </w:t>
      </w:r>
      <w:r>
        <w:t xml:space="preserve">in deze digitale tijdperk. </w:t>
      </w:r>
      <w:r w:rsidR="00F22156">
        <w:t>Omdat op school genoeg computers zijn om toets te maken.</w:t>
      </w:r>
      <w:r w:rsidR="00EA229D">
        <w:t xml:space="preserve"> De </w:t>
      </w:r>
      <w:r w:rsidR="00F22156">
        <w:t xml:space="preserve">toets </w:t>
      </w:r>
      <w:r w:rsidR="00EA229D">
        <w:t>bestaat uit</w:t>
      </w:r>
      <w:r w:rsidR="00F22156">
        <w:t xml:space="preserve"> ongeveer 1</w:t>
      </w:r>
      <w:r w:rsidR="00725A3B">
        <w:t>0</w:t>
      </w:r>
      <w:r w:rsidR="00F22156">
        <w:t xml:space="preserve"> </w:t>
      </w:r>
      <w:r w:rsidR="00EA229D">
        <w:t>vragen</w:t>
      </w:r>
      <w:r w:rsidR="009E57A4">
        <w:t xml:space="preserve">. Als laatst kan de </w:t>
      </w:r>
      <w:r w:rsidR="00F22156">
        <w:t xml:space="preserve">toets direct </w:t>
      </w:r>
      <w:r w:rsidR="009E57A4">
        <w:t xml:space="preserve"> worden ingeleverd en</w:t>
      </w:r>
      <w:r w:rsidR="0017377D">
        <w:t xml:space="preserve"> wordt de direct nagekeken</w:t>
      </w:r>
      <w:r w:rsidR="00F22156">
        <w:t xml:space="preserve"> door de programma</w:t>
      </w:r>
      <w:r w:rsidR="0017377D">
        <w:t>.</w:t>
      </w:r>
    </w:p>
    <w:p w14:paraId="607420F9" w14:textId="77777777" w:rsidR="00DE5AC7" w:rsidRDefault="00DE5A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7BDFF7" w14:textId="572C7AE9" w:rsidR="00A257DF" w:rsidRDefault="007A68DD" w:rsidP="00222411">
      <w:pPr>
        <w:pStyle w:val="Kop1"/>
      </w:pPr>
      <w:bookmarkStart w:id="6" w:name="_Toc50816173"/>
      <w:r>
        <w:lastRenderedPageBreak/>
        <w:t xml:space="preserve">Het </w:t>
      </w:r>
      <w:r w:rsidR="00056AB7">
        <w:t>p</w:t>
      </w:r>
      <w:r>
        <w:t>roduct</w:t>
      </w:r>
      <w:bookmarkEnd w:id="6"/>
    </w:p>
    <w:p w14:paraId="2755EC83" w14:textId="697D3AD3" w:rsidR="007A68DD" w:rsidRDefault="006A26DC" w:rsidP="007A68DD">
      <w:r>
        <w:t xml:space="preserve">De klant wil een quiz applicatie waarin </w:t>
      </w:r>
      <w:r w:rsidR="00932F97">
        <w:t>1</w:t>
      </w:r>
      <w:r w:rsidR="00725A3B">
        <w:t>0</w:t>
      </w:r>
      <w:r>
        <w:t xml:space="preserve"> vragen staan.</w:t>
      </w:r>
      <w:r w:rsidR="00932F97">
        <w:t xml:space="preserve"> </w:t>
      </w:r>
      <w:r w:rsidR="00B03176">
        <w:t xml:space="preserve">De vragen zijn allemaal openvragen </w:t>
      </w:r>
      <w:r w:rsidR="00001705">
        <w:t xml:space="preserve">Ook wilt de klant dat de gebruiker terug kan gaan om zijn antwoorden terug te kunnen bekijken en de </w:t>
      </w:r>
      <w:r w:rsidR="00B03176">
        <w:t xml:space="preserve">gebruiker </w:t>
      </w:r>
      <w:r w:rsidR="00001705">
        <w:t>de mogelijkheid te geven dat hij zijn antwoord kan aanpassen.</w:t>
      </w:r>
      <w:r w:rsidR="006729E8">
        <w:t xml:space="preserve"> Zodra de gebruiker tevreden is met alle antwoorden </w:t>
      </w:r>
      <w:r w:rsidR="001D6F23">
        <w:t xml:space="preserve">die </w:t>
      </w:r>
      <w:r w:rsidR="006729E8">
        <w:t>hij he</w:t>
      </w:r>
      <w:r w:rsidR="001D6F23">
        <w:t>e</w:t>
      </w:r>
      <w:r w:rsidR="006729E8">
        <w:t>ft ingevuld</w:t>
      </w:r>
      <w:r w:rsidR="001D6F23">
        <w:t xml:space="preserve"> kan de gebruiker op inleveren drukken</w:t>
      </w:r>
      <w:r w:rsidR="007F7679">
        <w:t xml:space="preserve"> en een overzicht bekijken</w:t>
      </w:r>
      <w:r w:rsidR="001D6F23">
        <w:t>.</w:t>
      </w:r>
    </w:p>
    <w:p w14:paraId="265F1B1C" w14:textId="77777777" w:rsidR="007A68DD" w:rsidRDefault="007A68DD" w:rsidP="007A68DD"/>
    <w:p w14:paraId="299FB985" w14:textId="0C470274" w:rsidR="007A68DD" w:rsidRDefault="00802D6C" w:rsidP="00222411">
      <w:pPr>
        <w:pStyle w:val="Kop2"/>
      </w:pPr>
      <w:bookmarkStart w:id="7" w:name="_Toc50816174"/>
      <w:r>
        <w:t>Product</w:t>
      </w:r>
      <w:r w:rsidR="007A68DD">
        <w:t xml:space="preserve"> eisen</w:t>
      </w:r>
      <w:bookmarkEnd w:id="7"/>
    </w:p>
    <w:p w14:paraId="6E9FD02B" w14:textId="2C0108E7" w:rsidR="007A68DD" w:rsidRDefault="00660992" w:rsidP="006A0152">
      <w:r>
        <w:t>De volgenden eisen he</w:t>
      </w:r>
      <w:r w:rsidR="006A0152">
        <w:t>eft de klant genoemd in het klantinterview</w:t>
      </w:r>
      <w:r w:rsidR="00872CD0">
        <w:t>:</w:t>
      </w:r>
    </w:p>
    <w:p w14:paraId="3EBF4CF3" w14:textId="6FB3CE9A" w:rsidR="00872CD0" w:rsidRDefault="007F7679" w:rsidP="00872CD0">
      <w:pPr>
        <w:pStyle w:val="Lijstalinea"/>
        <w:numPr>
          <w:ilvl w:val="0"/>
          <w:numId w:val="4"/>
        </w:numPr>
      </w:pPr>
      <w:r>
        <w:t xml:space="preserve">De quiz moet bestaan uit </w:t>
      </w:r>
      <w:r w:rsidR="00D76B51">
        <w:t>1</w:t>
      </w:r>
      <w:r w:rsidR="00725A3B">
        <w:t xml:space="preserve">0 </w:t>
      </w:r>
      <w:r>
        <w:t>vragen.</w:t>
      </w:r>
    </w:p>
    <w:p w14:paraId="0DC29800" w14:textId="7B2AC08D" w:rsidR="007F7679" w:rsidRDefault="007F7679" w:rsidP="00872CD0">
      <w:pPr>
        <w:pStyle w:val="Lijstalinea"/>
        <w:numPr>
          <w:ilvl w:val="0"/>
          <w:numId w:val="4"/>
        </w:numPr>
      </w:pPr>
      <w:r>
        <w:t xml:space="preserve">De vragen </w:t>
      </w:r>
      <w:r w:rsidR="00D76B51">
        <w:t xml:space="preserve">moet </w:t>
      </w:r>
      <w:r w:rsidR="00B03176">
        <w:t xml:space="preserve">rekenvragen zijn </w:t>
      </w:r>
    </w:p>
    <w:p w14:paraId="0586F756" w14:textId="108311C4" w:rsidR="007F7679" w:rsidRDefault="007F7679" w:rsidP="00872CD0">
      <w:pPr>
        <w:pStyle w:val="Lijstalinea"/>
        <w:numPr>
          <w:ilvl w:val="0"/>
          <w:numId w:val="4"/>
        </w:numPr>
      </w:pPr>
      <w:r>
        <w:t>De gebruike</w:t>
      </w:r>
      <w:r w:rsidR="000B19DB">
        <w:t xml:space="preserve">r </w:t>
      </w:r>
      <w:r w:rsidR="005B1733">
        <w:t xml:space="preserve">moet zijn </w:t>
      </w:r>
      <w:r w:rsidR="00164851">
        <w:t>antwoorden</w:t>
      </w:r>
      <w:r w:rsidR="005B1733">
        <w:t xml:space="preserve"> kunnen insturen zodat het automatisch nagekeken wordt.</w:t>
      </w:r>
    </w:p>
    <w:p w14:paraId="02C85532" w14:textId="740C2F01" w:rsidR="005B1733" w:rsidRDefault="007F694C" w:rsidP="00872CD0">
      <w:pPr>
        <w:pStyle w:val="Lijstalinea"/>
        <w:numPr>
          <w:ilvl w:val="0"/>
          <w:numId w:val="4"/>
        </w:numPr>
      </w:pPr>
      <w:r>
        <w:t>De quiz moet automatisch worden nagekeken.</w:t>
      </w:r>
    </w:p>
    <w:p w14:paraId="127441E3" w14:textId="6847814B" w:rsidR="007F694C" w:rsidRDefault="007F694C" w:rsidP="00872CD0">
      <w:pPr>
        <w:pStyle w:val="Lijstalinea"/>
        <w:numPr>
          <w:ilvl w:val="0"/>
          <w:numId w:val="4"/>
        </w:numPr>
      </w:pPr>
      <w:r>
        <w:t xml:space="preserve">De </w:t>
      </w:r>
      <w:r w:rsidR="00195E40">
        <w:t>gebruiker kan terug in de quiz om zijn antwoorden aan te kunnen passen.</w:t>
      </w:r>
    </w:p>
    <w:p w14:paraId="04020307" w14:textId="7E3D6C2E" w:rsidR="007A68DD" w:rsidRDefault="00195E40" w:rsidP="000C1179">
      <w:pPr>
        <w:pStyle w:val="Lijstalinea"/>
        <w:numPr>
          <w:ilvl w:val="0"/>
          <w:numId w:val="4"/>
        </w:numPr>
      </w:pPr>
      <w:r>
        <w:t>De gebruiker kan een overzicht inzien direct na het leveren van de antwoorden.</w:t>
      </w:r>
    </w:p>
    <w:p w14:paraId="156C1C58" w14:textId="77777777" w:rsidR="000C1179" w:rsidRPr="006A0152" w:rsidRDefault="000C1179" w:rsidP="000C1179"/>
    <w:p w14:paraId="66327BD2" w14:textId="348C8CD3" w:rsidR="00CB6B3A" w:rsidRDefault="007A68DD" w:rsidP="00CB6B3A">
      <w:pPr>
        <w:pStyle w:val="Kop1"/>
      </w:pPr>
      <w:bookmarkStart w:id="8" w:name="_Toc50816175"/>
      <w:r>
        <w:t>Doelgroep(en)</w:t>
      </w:r>
      <w:bookmarkEnd w:id="8"/>
    </w:p>
    <w:p w14:paraId="0F033B05" w14:textId="1195D57D" w:rsidR="00CB6B3A" w:rsidRPr="00CB6B3A" w:rsidRDefault="00D76B51" w:rsidP="00CB6B3A">
      <w:r>
        <w:t xml:space="preserve">De doel groep van klant is zijn </w:t>
      </w:r>
      <w:r w:rsidR="00B03176">
        <w:t xml:space="preserve">docent </w:t>
      </w:r>
      <w:r>
        <w:t xml:space="preserve">zo dat ze dit ook bij hun leerlingen kunnen </w:t>
      </w:r>
      <w:r w:rsidR="00B03176">
        <w:t xml:space="preserve">aanpassen </w:t>
      </w:r>
      <w:r>
        <w:t xml:space="preserve"> en ook makkelijker wordt voor hun. </w:t>
      </w:r>
    </w:p>
    <w:p w14:paraId="569740A9" w14:textId="467275C6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9889DC" w14:textId="505AA3B6" w:rsidR="007A68DD" w:rsidRDefault="007A68DD" w:rsidP="00222411">
      <w:pPr>
        <w:pStyle w:val="Kop1"/>
      </w:pPr>
      <w:bookmarkStart w:id="9" w:name="_Toc50816176"/>
      <w:r>
        <w:t>Projectdoelstelling(en)</w:t>
      </w:r>
      <w:bookmarkEnd w:id="9"/>
    </w:p>
    <w:p w14:paraId="6CF66894" w14:textId="7E94BC08" w:rsidR="00056AB7" w:rsidRPr="00056AB7" w:rsidRDefault="00622ED2" w:rsidP="00056AB7">
      <w:r>
        <w:t xml:space="preserve">De klant wil een </w:t>
      </w:r>
      <w:r w:rsidR="00D76B51">
        <w:t xml:space="preserve">online reken toets </w:t>
      </w:r>
      <w:r>
        <w:t>binnen 4 weken</w:t>
      </w:r>
      <w:r w:rsidR="00D76B51">
        <w:t>. Waardoor zij niet meer naar antwoord moet kijken en dat ze meer tijd heeft om zijn lessen voor te bereiden.</w:t>
      </w:r>
    </w:p>
    <w:sectPr w:rsidR="00056AB7" w:rsidRPr="00056AB7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F45A" w14:textId="77777777" w:rsidR="009F1527" w:rsidRDefault="009F1527" w:rsidP="00A257DF">
      <w:pPr>
        <w:spacing w:after="0" w:line="240" w:lineRule="auto"/>
      </w:pPr>
      <w:r>
        <w:separator/>
      </w:r>
    </w:p>
  </w:endnote>
  <w:endnote w:type="continuationSeparator" w:id="0">
    <w:p w14:paraId="65DE6D99" w14:textId="77777777" w:rsidR="009F1527" w:rsidRDefault="009F1527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57563" w14:textId="6FB29799" w:rsidR="00932F97" w:rsidRDefault="00932F97" w:rsidP="00222411">
    <w:pPr>
      <w:pStyle w:val="Voettekst"/>
    </w:pPr>
    <w:bookmarkStart w:id="12" w:name="_Hlk45091963"/>
    <w:r>
      <w:t>Klant:</w:t>
    </w:r>
    <w:bookmarkEnd w:id="12"/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E5514EF" w14:textId="77777777" w:rsidR="00932F97" w:rsidRDefault="00932F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1D3F1" w14:textId="77777777" w:rsidR="009F1527" w:rsidRDefault="009F1527" w:rsidP="00A257DF">
      <w:pPr>
        <w:spacing w:after="0" w:line="240" w:lineRule="auto"/>
      </w:pPr>
      <w:r>
        <w:separator/>
      </w:r>
    </w:p>
  </w:footnote>
  <w:footnote w:type="continuationSeparator" w:id="0">
    <w:p w14:paraId="58CD9DB3" w14:textId="77777777" w:rsidR="009F1527" w:rsidRDefault="009F1527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C0B2" w14:textId="40FDE88A" w:rsidR="00932F97" w:rsidRDefault="00932F97">
    <w:pPr>
      <w:pStyle w:val="Koptekst"/>
    </w:pPr>
    <w:bookmarkStart w:id="10" w:name="_Hlk45091329"/>
    <w:bookmarkStart w:id="11" w:name="_Hlk45091330"/>
    <w:r>
      <w:t>Behoefteanalyse</w:t>
    </w:r>
    <w:r>
      <w:tab/>
      <w:t>Ozan Can Kumcu</w:t>
    </w:r>
    <w:r>
      <w:tab/>
      <w:t>Project Javascript Quiz</w:t>
    </w:r>
    <w:r>
      <w:tab/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7007D"/>
    <w:multiLevelType w:val="hybridMultilevel"/>
    <w:tmpl w:val="B798C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5"/>
    <w:rsid w:val="00001705"/>
    <w:rsid w:val="000047B4"/>
    <w:rsid w:val="000502ED"/>
    <w:rsid w:val="00051653"/>
    <w:rsid w:val="00056AB7"/>
    <w:rsid w:val="000A70D3"/>
    <w:rsid w:val="000B19DB"/>
    <w:rsid w:val="000B4D5C"/>
    <w:rsid w:val="000C1179"/>
    <w:rsid w:val="000D02FF"/>
    <w:rsid w:val="000E4B62"/>
    <w:rsid w:val="00126F70"/>
    <w:rsid w:val="0014223B"/>
    <w:rsid w:val="00151A75"/>
    <w:rsid w:val="00164851"/>
    <w:rsid w:val="0017377D"/>
    <w:rsid w:val="0018230A"/>
    <w:rsid w:val="00195E40"/>
    <w:rsid w:val="001D6F23"/>
    <w:rsid w:val="00222411"/>
    <w:rsid w:val="002239EB"/>
    <w:rsid w:val="00255595"/>
    <w:rsid w:val="00267FD4"/>
    <w:rsid w:val="0031115F"/>
    <w:rsid w:val="00313209"/>
    <w:rsid w:val="003258CA"/>
    <w:rsid w:val="0033319D"/>
    <w:rsid w:val="003767BA"/>
    <w:rsid w:val="003E3D38"/>
    <w:rsid w:val="00401287"/>
    <w:rsid w:val="004148AE"/>
    <w:rsid w:val="004B28AE"/>
    <w:rsid w:val="004C1777"/>
    <w:rsid w:val="004C1F7C"/>
    <w:rsid w:val="004E3368"/>
    <w:rsid w:val="004E3D01"/>
    <w:rsid w:val="004F2C7F"/>
    <w:rsid w:val="00534E46"/>
    <w:rsid w:val="0056778B"/>
    <w:rsid w:val="00577FCB"/>
    <w:rsid w:val="0058514C"/>
    <w:rsid w:val="005B1733"/>
    <w:rsid w:val="005B2E2A"/>
    <w:rsid w:val="005B6DDA"/>
    <w:rsid w:val="005C191F"/>
    <w:rsid w:val="005C685B"/>
    <w:rsid w:val="00622ED2"/>
    <w:rsid w:val="00623222"/>
    <w:rsid w:val="00623445"/>
    <w:rsid w:val="00651EE3"/>
    <w:rsid w:val="00660992"/>
    <w:rsid w:val="006729E8"/>
    <w:rsid w:val="006A0152"/>
    <w:rsid w:val="006A26DC"/>
    <w:rsid w:val="006A3780"/>
    <w:rsid w:val="006B24B3"/>
    <w:rsid w:val="006E7A3F"/>
    <w:rsid w:val="006F503C"/>
    <w:rsid w:val="00703A12"/>
    <w:rsid w:val="00725A3B"/>
    <w:rsid w:val="007275D7"/>
    <w:rsid w:val="007A68DD"/>
    <w:rsid w:val="007D62ED"/>
    <w:rsid w:val="007F694C"/>
    <w:rsid w:val="007F7679"/>
    <w:rsid w:val="00802D6C"/>
    <w:rsid w:val="00820376"/>
    <w:rsid w:val="00872CD0"/>
    <w:rsid w:val="009108C3"/>
    <w:rsid w:val="00932F97"/>
    <w:rsid w:val="009427AF"/>
    <w:rsid w:val="00952615"/>
    <w:rsid w:val="00953455"/>
    <w:rsid w:val="009A329B"/>
    <w:rsid w:val="009E57A4"/>
    <w:rsid w:val="009F1527"/>
    <w:rsid w:val="00A257DF"/>
    <w:rsid w:val="00A50CF4"/>
    <w:rsid w:val="00A522AD"/>
    <w:rsid w:val="00A52CB3"/>
    <w:rsid w:val="00A54DF7"/>
    <w:rsid w:val="00AB3F38"/>
    <w:rsid w:val="00AD41A2"/>
    <w:rsid w:val="00AD78C6"/>
    <w:rsid w:val="00AF08B5"/>
    <w:rsid w:val="00B03176"/>
    <w:rsid w:val="00B54FB0"/>
    <w:rsid w:val="00BB358D"/>
    <w:rsid w:val="00BB388D"/>
    <w:rsid w:val="00BC25E6"/>
    <w:rsid w:val="00C1754E"/>
    <w:rsid w:val="00C40C90"/>
    <w:rsid w:val="00C5745F"/>
    <w:rsid w:val="00C80CC1"/>
    <w:rsid w:val="00C83E6F"/>
    <w:rsid w:val="00C90C8F"/>
    <w:rsid w:val="00CA7FD9"/>
    <w:rsid w:val="00CB0D3E"/>
    <w:rsid w:val="00CB6B3A"/>
    <w:rsid w:val="00CD1AF8"/>
    <w:rsid w:val="00D76B51"/>
    <w:rsid w:val="00D928B1"/>
    <w:rsid w:val="00DC3490"/>
    <w:rsid w:val="00DC7E50"/>
    <w:rsid w:val="00DE2F76"/>
    <w:rsid w:val="00DE5AC7"/>
    <w:rsid w:val="00E5762C"/>
    <w:rsid w:val="00E81A9F"/>
    <w:rsid w:val="00EA229D"/>
    <w:rsid w:val="00EB06B3"/>
    <w:rsid w:val="00EB4C81"/>
    <w:rsid w:val="00F17696"/>
    <w:rsid w:val="00F22156"/>
    <w:rsid w:val="00F45B3B"/>
    <w:rsid w:val="00F54C8A"/>
    <w:rsid w:val="00F70932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67F03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alweb">
    <w:name w:val="Normal (Web)"/>
    <w:basedOn w:val="Standaard"/>
    <w:uiPriority w:val="99"/>
    <w:semiHidden/>
    <w:unhideWhenUsed/>
    <w:rsid w:val="0025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Behoefteanaly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9B7F1-CAC7-4956-A58F-2F8E29301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62BE53-9D50-429A-B51B-7FAE32A9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Behoefteanalyse Template</Template>
  <TotalTime>4</TotalTime>
  <Pages>5</Pages>
  <Words>461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RekenToets</dc:subject>
  <dc:creator>Roy Springer</dc:creator>
  <cp:keywords/>
  <dc:description/>
  <cp:lastModifiedBy>Ozan Can Kumcu</cp:lastModifiedBy>
  <cp:revision>5</cp:revision>
  <cp:lastPrinted>2019-10-02T10:33:00Z</cp:lastPrinted>
  <dcterms:created xsi:type="dcterms:W3CDTF">2020-09-10T18:24:00Z</dcterms:created>
  <dcterms:modified xsi:type="dcterms:W3CDTF">2020-10-09T13:39:00Z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